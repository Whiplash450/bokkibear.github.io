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876FC4" w14:textId="77777777" w:rsidR="00BE23F3" w:rsidRDefault="006971D2">
      <w:pPr>
        <w:pStyle w:val="Title"/>
      </w:pPr>
      <w:r>
        <w:t>We Are the Lions!</w:t>
      </w:r>
    </w:p>
    <w:p w14:paraId="2CD7AD50" w14:textId="77777777" w:rsidR="001D48C8" w:rsidRDefault="001D48C8" w:rsidP="001D48C8"/>
    <w:p w14:paraId="07C8A15B" w14:textId="5897267C" w:rsidR="007C3257" w:rsidRDefault="001D48C8" w:rsidP="001D48C8">
      <w:r>
        <w:t xml:space="preserve">For more details go to </w:t>
      </w:r>
      <w:hyperlink r:id="rId6" w:history="1">
        <w:r w:rsidRPr="00BD5C0E">
          <w:rPr>
            <w:rStyle w:val="Hyperlink"/>
          </w:rPr>
          <w:t>www.cplions.co.uk</w:t>
        </w:r>
      </w:hyperlink>
      <w:r>
        <w:t xml:space="preserve">. This is a very brief overview that anyone from Albion </w:t>
      </w:r>
      <w:r w:rsidRPr="00DA04A5">
        <w:rPr>
          <w:i/>
        </w:rPr>
        <w:t>could</w:t>
      </w:r>
      <w:r>
        <w:t xml:space="preserve"> know</w:t>
      </w:r>
      <w:r w:rsidR="00DA04A5">
        <w:t xml:space="preserve"> but doesn’t necessarily have to</w:t>
      </w:r>
      <w:r w:rsidR="008C309D">
        <w:t>: y</w:t>
      </w:r>
      <w:r>
        <w:t>ou don’</w:t>
      </w:r>
      <w:r w:rsidR="00DA04A5">
        <w:t>t have to remember everything!</w:t>
      </w:r>
      <w:r>
        <w:t xml:space="preserve"> Feel </w:t>
      </w:r>
      <w:r w:rsidR="007C3257">
        <w:t xml:space="preserve">free to contact </w:t>
      </w:r>
      <w:r>
        <w:t>Matt Bradford</w:t>
      </w:r>
      <w:r w:rsidR="007C3257">
        <w:t>,</w:t>
      </w:r>
      <w:r w:rsidR="00F60F19">
        <w:t xml:space="preserve"> Dave McKenna,</w:t>
      </w:r>
      <w:r w:rsidR="007C3257">
        <w:t xml:space="preserve"> Neil Payne or a faction ref (Baz Robinson, Matt Isherwood, Sara Law Bryce</w:t>
      </w:r>
      <w:r w:rsidR="000D445C">
        <w:t xml:space="preserve">, </w:t>
      </w:r>
      <w:r w:rsidR="007C3257">
        <w:t>John C. Kirk</w:t>
      </w:r>
      <w:r w:rsidR="000D445C">
        <w:t xml:space="preserve"> and Sam Merry</w:t>
      </w:r>
      <w:r w:rsidR="007C3257">
        <w:t xml:space="preserve">) </w:t>
      </w:r>
      <w:r w:rsidR="00974729">
        <w:t>if you need any general help or advice, or post on the Facebook page if you’re after nation-specific help.</w:t>
      </w:r>
      <w:r w:rsidR="007E0B2E">
        <w:t xml:space="preserve"> For longer queries, feel free to contact us at </w:t>
      </w:r>
      <w:hyperlink r:id="rId7" w:history="1">
        <w:r w:rsidR="00651DCB" w:rsidRPr="00514DA8">
          <w:rPr>
            <w:rStyle w:val="Hyperlink"/>
          </w:rPr>
          <w:t>cplions@gmail.com</w:t>
        </w:r>
      </w:hyperlink>
      <w:r w:rsidR="007E0B2E">
        <w:t>.</w:t>
      </w:r>
    </w:p>
    <w:p w14:paraId="36E2E48B" w14:textId="1E392431" w:rsidR="007C3257" w:rsidRPr="007C3257" w:rsidRDefault="007C3257" w:rsidP="007C3257">
      <w:pPr>
        <w:pStyle w:val="Heading1"/>
      </w:pPr>
      <w:r w:rsidRPr="007C3257">
        <w:t>Player Characters</w:t>
      </w:r>
    </w:p>
    <w:p w14:paraId="7957056B" w14:textId="2200B554" w:rsidR="007C3257" w:rsidRPr="007C3257" w:rsidRDefault="007C3257" w:rsidP="007C3257">
      <w:r>
        <w:t>Albion is comprised of mostly humans. There is a strong troll presence within the fenland of Anglia and elves live in most kin</w:t>
      </w:r>
      <w:r w:rsidR="00A63675">
        <w:t>g</w:t>
      </w:r>
      <w:r>
        <w:t>doms, although they tend to be isolated and represent a tiny portion of the population. We would recommend choosing from these options, as other races are vanishingly rare and not of Albion heritage. If you wish to play a non-standard race, please contact the command team to discuss your ideas to make sure they fit within and enhance the faction’s identity.</w:t>
      </w:r>
    </w:p>
    <w:p w14:paraId="22CD27D6" w14:textId="77777777" w:rsidR="00BE23F3" w:rsidRDefault="006971D2">
      <w:pPr>
        <w:pStyle w:val="Heading1"/>
      </w:pPr>
      <w:r>
        <w:t>Stuff Everyone from Albion Could Know</w:t>
      </w:r>
    </w:p>
    <w:p w14:paraId="337E13BC" w14:textId="3004CEA8" w:rsidR="002558EE" w:rsidRDefault="00651DCB">
      <w:pPr>
        <w:rPr>
          <w:b/>
        </w:rPr>
      </w:pPr>
      <w:r>
        <w:rPr>
          <w:b/>
        </w:rPr>
        <w:t>Who runs the w</w:t>
      </w:r>
      <w:r w:rsidR="002558EE">
        <w:rPr>
          <w:b/>
        </w:rPr>
        <w:t>arhost</w:t>
      </w:r>
    </w:p>
    <w:p w14:paraId="06C7E8B8" w14:textId="6213E3C2" w:rsidR="002558EE" w:rsidRPr="000D445C" w:rsidRDefault="00F07494" w:rsidP="006B7328">
      <w:pPr>
        <w:pStyle w:val="ListParagraph"/>
        <w:numPr>
          <w:ilvl w:val="0"/>
          <w:numId w:val="2"/>
        </w:numPr>
        <w:rPr>
          <w:b/>
        </w:rPr>
      </w:pPr>
      <w:r>
        <w:t xml:space="preserve">High </w:t>
      </w:r>
      <w:r w:rsidR="000D445C">
        <w:t xml:space="preserve">King Rudraigh Penhaligon, Shire Reeve of Cornwall, Thegn of Caer </w:t>
      </w:r>
      <w:proofErr w:type="spellStart"/>
      <w:r w:rsidR="000D445C">
        <w:t>Culhaven</w:t>
      </w:r>
      <w:proofErr w:type="spellEnd"/>
      <w:r>
        <w:t xml:space="preserve">: </w:t>
      </w:r>
      <w:r w:rsidR="000D445C">
        <w:t xml:space="preserve">Chosen to wield Excalibur by the gods on the Isle of Anwyn in the spring of 1117 </w:t>
      </w:r>
    </w:p>
    <w:p w14:paraId="3E379104" w14:textId="0E7D020B" w:rsidR="002558EE" w:rsidRPr="008C309D" w:rsidRDefault="00F07494" w:rsidP="002558EE">
      <w:pPr>
        <w:pStyle w:val="ListParagraph"/>
        <w:numPr>
          <w:ilvl w:val="0"/>
          <w:numId w:val="2"/>
        </w:numPr>
        <w:rPr>
          <w:b/>
        </w:rPr>
      </w:pPr>
      <w:r>
        <w:t>Hand of The Queen</w:t>
      </w:r>
      <w:r w:rsidR="00651DCB">
        <w:t>,</w:t>
      </w:r>
      <w:r>
        <w:t xml:space="preserve"> King</w:t>
      </w:r>
      <w:r w:rsidR="002558EE">
        <w:t xml:space="preserve"> Quentyn Blackwell</w:t>
      </w:r>
      <w:r>
        <w:t xml:space="preserve"> of Anglia</w:t>
      </w:r>
      <w:r w:rsidR="002558EE">
        <w:t xml:space="preserve">: </w:t>
      </w:r>
      <w:r w:rsidR="00051DAF">
        <w:t>a knight and a diplomat.</w:t>
      </w:r>
    </w:p>
    <w:p w14:paraId="74C32CCD" w14:textId="25E4B164" w:rsidR="008C309D" w:rsidRPr="002558EE" w:rsidRDefault="00651DCB" w:rsidP="002558EE">
      <w:pPr>
        <w:pStyle w:val="ListParagraph"/>
        <w:numPr>
          <w:ilvl w:val="0"/>
          <w:numId w:val="2"/>
        </w:numPr>
        <w:rPr>
          <w:b/>
        </w:rPr>
      </w:pPr>
      <w:r>
        <w:t xml:space="preserve">Sir </w:t>
      </w:r>
      <w:proofErr w:type="spellStart"/>
      <w:r w:rsidR="00F07494">
        <w:t>Pelinor</w:t>
      </w:r>
      <w:proofErr w:type="spellEnd"/>
      <w:r w:rsidR="00F07494">
        <w:t xml:space="preserve"> of Elmet. A questing knight </w:t>
      </w:r>
      <w:r w:rsidR="007C3257">
        <w:t>who can</w:t>
      </w:r>
      <w:r w:rsidR="00051DAF">
        <w:t xml:space="preserve"> usually</w:t>
      </w:r>
      <w:r w:rsidR="007C3257">
        <w:t xml:space="preserve"> be found leading a charge against impossible odds.</w:t>
      </w:r>
    </w:p>
    <w:p w14:paraId="7E9AB951" w14:textId="77777777" w:rsidR="00BE23F3" w:rsidRDefault="006971D2">
      <w:pPr>
        <w:rPr>
          <w:b/>
        </w:rPr>
      </w:pPr>
      <w:r w:rsidRPr="006971D2">
        <w:rPr>
          <w:b/>
        </w:rPr>
        <w:t>The Kingdoms</w:t>
      </w:r>
    </w:p>
    <w:tbl>
      <w:tblPr>
        <w:tblStyle w:val="TableGrid"/>
        <w:tblW w:w="9351" w:type="dxa"/>
        <w:jc w:val="center"/>
        <w:tblLook w:val="04A0" w:firstRow="1" w:lastRow="0" w:firstColumn="1" w:lastColumn="0" w:noHBand="0" w:noVBand="1"/>
      </w:tblPr>
      <w:tblGrid>
        <w:gridCol w:w="1051"/>
        <w:gridCol w:w="2205"/>
        <w:gridCol w:w="3768"/>
        <w:gridCol w:w="2327"/>
      </w:tblGrid>
      <w:tr w:rsidR="001D48C8" w14:paraId="7C8BA102" w14:textId="77777777" w:rsidTr="00113557">
        <w:trPr>
          <w:jc w:val="center"/>
        </w:trPr>
        <w:tc>
          <w:tcPr>
            <w:tcW w:w="1051" w:type="dxa"/>
          </w:tcPr>
          <w:p w14:paraId="10C45A94" w14:textId="77777777" w:rsidR="001D48C8" w:rsidRDefault="001D48C8" w:rsidP="001D48C8">
            <w:pPr>
              <w:rPr>
                <w:b/>
              </w:rPr>
            </w:pPr>
            <w:r>
              <w:rPr>
                <w:b/>
              </w:rPr>
              <w:t>Kingdom</w:t>
            </w:r>
          </w:p>
        </w:tc>
        <w:tc>
          <w:tcPr>
            <w:tcW w:w="2205" w:type="dxa"/>
          </w:tcPr>
          <w:p w14:paraId="57D3A6DF" w14:textId="77777777" w:rsidR="001D48C8" w:rsidRDefault="001D48C8" w:rsidP="001D48C8">
            <w:pPr>
              <w:rPr>
                <w:b/>
              </w:rPr>
            </w:pPr>
            <w:r>
              <w:rPr>
                <w:b/>
              </w:rPr>
              <w:t>Ruler</w:t>
            </w:r>
          </w:p>
        </w:tc>
        <w:tc>
          <w:tcPr>
            <w:tcW w:w="3768" w:type="dxa"/>
          </w:tcPr>
          <w:p w14:paraId="6DB5A14F" w14:textId="77777777" w:rsidR="001D48C8" w:rsidRDefault="001D48C8" w:rsidP="001D48C8">
            <w:pPr>
              <w:rPr>
                <w:b/>
              </w:rPr>
            </w:pPr>
            <w:r>
              <w:rPr>
                <w:b/>
              </w:rPr>
              <w:t>What it’s like</w:t>
            </w:r>
          </w:p>
        </w:tc>
        <w:tc>
          <w:tcPr>
            <w:tcW w:w="2327" w:type="dxa"/>
          </w:tcPr>
          <w:p w14:paraId="6BFA4DE8" w14:textId="77777777" w:rsidR="001D48C8" w:rsidRDefault="001D48C8" w:rsidP="001D48C8">
            <w:pPr>
              <w:rPr>
                <w:b/>
              </w:rPr>
            </w:pPr>
            <w:r>
              <w:rPr>
                <w:b/>
              </w:rPr>
              <w:t>Groups in the warhost</w:t>
            </w:r>
          </w:p>
        </w:tc>
      </w:tr>
      <w:tr w:rsidR="001D48C8" w14:paraId="224B4801" w14:textId="77777777" w:rsidTr="00113557">
        <w:trPr>
          <w:jc w:val="center"/>
        </w:trPr>
        <w:tc>
          <w:tcPr>
            <w:tcW w:w="1051" w:type="dxa"/>
          </w:tcPr>
          <w:p w14:paraId="13ACC0F1" w14:textId="77777777" w:rsidR="001D48C8" w:rsidRPr="001D48C8" w:rsidRDefault="001D48C8" w:rsidP="001D48C8">
            <w:r w:rsidRPr="001D48C8">
              <w:t>Anglia</w:t>
            </w:r>
          </w:p>
        </w:tc>
        <w:tc>
          <w:tcPr>
            <w:tcW w:w="2205" w:type="dxa"/>
          </w:tcPr>
          <w:p w14:paraId="657290BA" w14:textId="58258ED3" w:rsidR="001D48C8" w:rsidRPr="001D48C8" w:rsidRDefault="00F07494" w:rsidP="00127339">
            <w:r>
              <w:t>King Quentyn Blackwell</w:t>
            </w:r>
            <w:r w:rsidR="000D445C">
              <w:t xml:space="preserve"> (with the warhost)</w:t>
            </w:r>
          </w:p>
        </w:tc>
        <w:tc>
          <w:tcPr>
            <w:tcW w:w="3768" w:type="dxa"/>
          </w:tcPr>
          <w:p w14:paraId="77270BBB" w14:textId="1BA3F72D" w:rsidR="001D48C8" w:rsidRPr="001D48C8" w:rsidRDefault="00DA04A5" w:rsidP="00F07494">
            <w:r>
              <w:t xml:space="preserve">Farming, fens and swamps. Large troll population. </w:t>
            </w:r>
          </w:p>
        </w:tc>
        <w:tc>
          <w:tcPr>
            <w:tcW w:w="2327" w:type="dxa"/>
          </w:tcPr>
          <w:p w14:paraId="2FF9EECF" w14:textId="06AE2D24" w:rsidR="001D48C8" w:rsidRPr="001D48C8" w:rsidRDefault="00DA04A5" w:rsidP="001D48C8">
            <w:r>
              <w:t xml:space="preserve">The Order of the </w:t>
            </w:r>
            <w:r w:rsidR="000D445C">
              <w:t xml:space="preserve">Bear </w:t>
            </w:r>
          </w:p>
        </w:tc>
      </w:tr>
      <w:tr w:rsidR="001D48C8" w14:paraId="10D78D8C" w14:textId="77777777" w:rsidTr="00113557">
        <w:trPr>
          <w:jc w:val="center"/>
        </w:trPr>
        <w:tc>
          <w:tcPr>
            <w:tcW w:w="1051" w:type="dxa"/>
          </w:tcPr>
          <w:p w14:paraId="3D1608CF" w14:textId="77777777" w:rsidR="001D48C8" w:rsidRPr="001D48C8" w:rsidRDefault="001D48C8" w:rsidP="001D48C8">
            <w:r w:rsidRPr="001D48C8">
              <w:t>Bernicia</w:t>
            </w:r>
          </w:p>
        </w:tc>
        <w:tc>
          <w:tcPr>
            <w:tcW w:w="2205" w:type="dxa"/>
          </w:tcPr>
          <w:p w14:paraId="115CBAC1" w14:textId="07F1B543" w:rsidR="001D48C8" w:rsidRPr="001D48C8" w:rsidRDefault="001D48C8" w:rsidP="00127339">
            <w:r>
              <w:t xml:space="preserve">Queen </w:t>
            </w:r>
            <w:r w:rsidR="000D445C">
              <w:t>Cersei</w:t>
            </w:r>
            <w:r>
              <w:t xml:space="preserve"> DeVries</w:t>
            </w:r>
            <w:r w:rsidR="00A25C82">
              <w:t xml:space="preserve"> (with the warhost)</w:t>
            </w:r>
          </w:p>
        </w:tc>
        <w:tc>
          <w:tcPr>
            <w:tcW w:w="3768" w:type="dxa"/>
          </w:tcPr>
          <w:p w14:paraId="2D753184" w14:textId="6D377137" w:rsidR="001D48C8" w:rsidRPr="001D48C8" w:rsidRDefault="001D48C8" w:rsidP="001D48C8">
            <w:r>
              <w:t>Far north, borders Caledonia. Harsh, wild, purposeful.</w:t>
            </w:r>
            <w:r w:rsidR="00C3633C">
              <w:t xml:space="preserve"> People from Bernicia have a tendency towards the pragmatic.</w:t>
            </w:r>
          </w:p>
        </w:tc>
        <w:tc>
          <w:tcPr>
            <w:tcW w:w="2327" w:type="dxa"/>
          </w:tcPr>
          <w:p w14:paraId="03F95FA9" w14:textId="64FC6BAB" w:rsidR="001D48C8" w:rsidRPr="001D48C8" w:rsidRDefault="00100F15" w:rsidP="001D48C8">
            <w:r>
              <w:t>Knights</w:t>
            </w:r>
            <w:r w:rsidR="001D48C8">
              <w:t xml:space="preserve"> of the North</w:t>
            </w:r>
          </w:p>
        </w:tc>
      </w:tr>
      <w:tr w:rsidR="001D48C8" w14:paraId="6E4B2ADE" w14:textId="77777777" w:rsidTr="00113557">
        <w:trPr>
          <w:jc w:val="center"/>
        </w:trPr>
        <w:tc>
          <w:tcPr>
            <w:tcW w:w="1051" w:type="dxa"/>
          </w:tcPr>
          <w:p w14:paraId="385DDB59" w14:textId="77777777" w:rsidR="001D48C8" w:rsidRPr="001D48C8" w:rsidRDefault="001D48C8" w:rsidP="001D48C8">
            <w:r w:rsidRPr="001D48C8">
              <w:t>Cornwall</w:t>
            </w:r>
          </w:p>
        </w:tc>
        <w:tc>
          <w:tcPr>
            <w:tcW w:w="2205" w:type="dxa"/>
          </w:tcPr>
          <w:p w14:paraId="03B4B49C" w14:textId="1E98EFF2" w:rsidR="001D48C8" w:rsidRPr="001D48C8" w:rsidRDefault="00F07494" w:rsidP="00152F8A">
            <w:r>
              <w:t xml:space="preserve">King Leofric </w:t>
            </w:r>
            <w:r w:rsidR="00152F8A">
              <w:t>Trevelyan</w:t>
            </w:r>
          </w:p>
        </w:tc>
        <w:tc>
          <w:tcPr>
            <w:tcW w:w="3768" w:type="dxa"/>
          </w:tcPr>
          <w:p w14:paraId="46817EE4" w14:textId="3598802D" w:rsidR="001D48C8" w:rsidRPr="001D48C8" w:rsidRDefault="00DA04A5" w:rsidP="00E01DF1">
            <w:r>
              <w:t xml:space="preserve">Isolated, wild, superstitious. </w:t>
            </w:r>
            <w:r w:rsidR="00E01DF1">
              <w:t>Was taken over by druids and is now in the process of rebuilding.</w:t>
            </w:r>
            <w:r w:rsidR="00C3633C">
              <w:t xml:space="preserve"> It is sometimes referred to as </w:t>
            </w:r>
            <w:proofErr w:type="spellStart"/>
            <w:r w:rsidR="00C3633C">
              <w:t>Kernow</w:t>
            </w:r>
            <w:proofErr w:type="spellEnd"/>
            <w:r w:rsidR="00C3633C">
              <w:t>.</w:t>
            </w:r>
          </w:p>
        </w:tc>
        <w:tc>
          <w:tcPr>
            <w:tcW w:w="2327" w:type="dxa"/>
          </w:tcPr>
          <w:p w14:paraId="70EDCFD6" w14:textId="7867F4F9" w:rsidR="001D48C8" w:rsidRPr="001D48C8" w:rsidRDefault="00DA04A5" w:rsidP="001D48C8">
            <w:r>
              <w:t xml:space="preserve">Caer </w:t>
            </w:r>
            <w:proofErr w:type="spellStart"/>
            <w:r>
              <w:t>Culhaven</w:t>
            </w:r>
            <w:proofErr w:type="spellEnd"/>
          </w:p>
        </w:tc>
      </w:tr>
      <w:tr w:rsidR="001D48C8" w14:paraId="2D12B52D" w14:textId="77777777" w:rsidTr="00113557">
        <w:trPr>
          <w:jc w:val="center"/>
        </w:trPr>
        <w:tc>
          <w:tcPr>
            <w:tcW w:w="1051" w:type="dxa"/>
          </w:tcPr>
          <w:p w14:paraId="54B876AA" w14:textId="77777777" w:rsidR="001D48C8" w:rsidRPr="001D48C8" w:rsidRDefault="001D48C8" w:rsidP="001D48C8">
            <w:r w:rsidRPr="001D48C8">
              <w:t>Deira</w:t>
            </w:r>
          </w:p>
        </w:tc>
        <w:tc>
          <w:tcPr>
            <w:tcW w:w="2205" w:type="dxa"/>
          </w:tcPr>
          <w:p w14:paraId="43AD46E0" w14:textId="1914D16F" w:rsidR="001D48C8" w:rsidRPr="001D48C8" w:rsidRDefault="00651DCB" w:rsidP="00127339">
            <w:r>
              <w:t>King Beaumont Trevally</w:t>
            </w:r>
            <w:r w:rsidR="00DA04A5">
              <w:t>an</w:t>
            </w:r>
            <w:r w:rsidR="00A25C82">
              <w:t xml:space="preserve"> (with the warhost)</w:t>
            </w:r>
          </w:p>
        </w:tc>
        <w:tc>
          <w:tcPr>
            <w:tcW w:w="3768" w:type="dxa"/>
          </w:tcPr>
          <w:p w14:paraId="6984E786" w14:textId="67FB153C" w:rsidR="001D48C8" w:rsidRPr="001D48C8" w:rsidRDefault="00DA04A5" w:rsidP="00127339">
            <w:r>
              <w:t>Fo</w:t>
            </w:r>
            <w:r w:rsidR="00127339">
              <w:t>rmerly prosperous and powerful, almost destroyed</w:t>
            </w:r>
            <w:r>
              <w:t xml:space="preserve"> by the battle against </w:t>
            </w:r>
            <w:proofErr w:type="spellStart"/>
            <w:r>
              <w:t>Maldred</w:t>
            </w:r>
            <w:proofErr w:type="spellEnd"/>
            <w:r>
              <w:t>.</w:t>
            </w:r>
            <w:r w:rsidR="00C3633C">
              <w:t xml:space="preserve"> Rebuilding is in progress but very slow.</w:t>
            </w:r>
          </w:p>
        </w:tc>
        <w:tc>
          <w:tcPr>
            <w:tcW w:w="2327" w:type="dxa"/>
          </w:tcPr>
          <w:p w14:paraId="2AB2EBF4" w14:textId="77777777" w:rsidR="001D48C8" w:rsidRPr="001D48C8" w:rsidRDefault="00DA04A5" w:rsidP="001D48C8">
            <w:r>
              <w:t>The Lance of Deira</w:t>
            </w:r>
          </w:p>
        </w:tc>
      </w:tr>
      <w:tr w:rsidR="001D48C8" w14:paraId="6C0FFC3A" w14:textId="77777777" w:rsidTr="00113557">
        <w:trPr>
          <w:jc w:val="center"/>
        </w:trPr>
        <w:tc>
          <w:tcPr>
            <w:tcW w:w="1051" w:type="dxa"/>
          </w:tcPr>
          <w:p w14:paraId="41BD4867" w14:textId="77777777" w:rsidR="001D48C8" w:rsidRPr="001D48C8" w:rsidRDefault="001D48C8" w:rsidP="001D48C8">
            <w:r w:rsidRPr="001D48C8">
              <w:t>Elmet</w:t>
            </w:r>
          </w:p>
        </w:tc>
        <w:tc>
          <w:tcPr>
            <w:tcW w:w="2205" w:type="dxa"/>
          </w:tcPr>
          <w:p w14:paraId="158F7515" w14:textId="050CE639" w:rsidR="001D48C8" w:rsidRPr="001D48C8" w:rsidRDefault="00DA04A5" w:rsidP="001D48C8">
            <w:r>
              <w:t xml:space="preserve">King </w:t>
            </w:r>
            <w:proofErr w:type="spellStart"/>
            <w:r>
              <w:t>Gallad</w:t>
            </w:r>
            <w:proofErr w:type="spellEnd"/>
            <w:r w:rsidR="00152F8A">
              <w:t xml:space="preserve"> de Siward</w:t>
            </w:r>
          </w:p>
        </w:tc>
        <w:tc>
          <w:tcPr>
            <w:tcW w:w="3768" w:type="dxa"/>
          </w:tcPr>
          <w:p w14:paraId="3B8B5C0E" w14:textId="2FD6182C" w:rsidR="001D48C8" w:rsidRPr="001D48C8" w:rsidRDefault="00DA04A5" w:rsidP="001D48C8">
            <w:r>
              <w:t xml:space="preserve">Large, poor, </w:t>
            </w:r>
            <w:proofErr w:type="gramStart"/>
            <w:r>
              <w:t>pretty traditional</w:t>
            </w:r>
            <w:proofErr w:type="gramEnd"/>
            <w:r>
              <w:t xml:space="preserve">. Borders </w:t>
            </w:r>
            <w:proofErr w:type="spellStart"/>
            <w:r>
              <w:t>Cymrja</w:t>
            </w:r>
            <w:proofErr w:type="spellEnd"/>
            <w:r>
              <w:t>. King Gallad’s absence</w:t>
            </w:r>
            <w:r w:rsidR="00C3633C">
              <w:t xml:space="preserve"> on many quests</w:t>
            </w:r>
            <w:r>
              <w:t xml:space="preserve"> has created instability.</w:t>
            </w:r>
          </w:p>
        </w:tc>
        <w:tc>
          <w:tcPr>
            <w:tcW w:w="2327" w:type="dxa"/>
          </w:tcPr>
          <w:p w14:paraId="6C574C1E" w14:textId="472DDE2E" w:rsidR="001D48C8" w:rsidRPr="001D48C8" w:rsidRDefault="001D48C8" w:rsidP="001D48C8"/>
        </w:tc>
      </w:tr>
      <w:tr w:rsidR="001D48C8" w14:paraId="47319E31" w14:textId="77777777" w:rsidTr="00113557">
        <w:trPr>
          <w:jc w:val="center"/>
        </w:trPr>
        <w:tc>
          <w:tcPr>
            <w:tcW w:w="1051" w:type="dxa"/>
          </w:tcPr>
          <w:p w14:paraId="3C4C3B7A" w14:textId="77777777" w:rsidR="001D48C8" w:rsidRPr="001D48C8" w:rsidRDefault="001D48C8" w:rsidP="001D48C8">
            <w:r w:rsidRPr="001D48C8">
              <w:t>Essex</w:t>
            </w:r>
          </w:p>
        </w:tc>
        <w:tc>
          <w:tcPr>
            <w:tcW w:w="2205" w:type="dxa"/>
          </w:tcPr>
          <w:p w14:paraId="53927B48" w14:textId="30BD2612" w:rsidR="001D48C8" w:rsidRPr="001D48C8" w:rsidRDefault="00127339" w:rsidP="00127339">
            <w:r>
              <w:t>Queen Esmerelda Harcourt</w:t>
            </w:r>
            <w:r w:rsidR="00A25C82">
              <w:t xml:space="preserve"> (with the warhost)</w:t>
            </w:r>
          </w:p>
        </w:tc>
        <w:tc>
          <w:tcPr>
            <w:tcW w:w="3768" w:type="dxa"/>
          </w:tcPr>
          <w:p w14:paraId="35904955" w14:textId="74DE4069" w:rsidR="001D48C8" w:rsidRPr="00651DCB" w:rsidRDefault="00651DCB" w:rsidP="00651DCB">
            <w:r>
              <w:t>Strong naval t</w:t>
            </w:r>
            <w:r w:rsidRPr="00651DCB">
              <w:t>radition. Historically peaceful and prosp</w:t>
            </w:r>
            <w:r>
              <w:t>erous because of thriving trade</w:t>
            </w:r>
            <w:r w:rsidR="001A133F">
              <w:t xml:space="preserve">. </w:t>
            </w:r>
          </w:p>
        </w:tc>
        <w:tc>
          <w:tcPr>
            <w:tcW w:w="2327" w:type="dxa"/>
          </w:tcPr>
          <w:p w14:paraId="7B5A02FD" w14:textId="2860BB5D" w:rsidR="001D48C8" w:rsidRPr="001D48C8" w:rsidRDefault="001A133F" w:rsidP="001D48C8">
            <w:r>
              <w:t>Arcane Tempe</w:t>
            </w:r>
            <w:r w:rsidR="007C3257">
              <w:t xml:space="preserve">st, </w:t>
            </w:r>
            <w:proofErr w:type="spellStart"/>
            <w:r w:rsidR="007C3257">
              <w:t>Sant</w:t>
            </w:r>
            <w:r w:rsidR="00A63675">
              <w:t>i</w:t>
            </w:r>
            <w:r w:rsidR="007C3257">
              <w:t>a</w:t>
            </w:r>
            <w:proofErr w:type="spellEnd"/>
            <w:r w:rsidR="007C3257">
              <w:t xml:space="preserve"> Maria, </w:t>
            </w:r>
            <w:r w:rsidR="00A63675">
              <w:t>Order of St. Eve</w:t>
            </w:r>
          </w:p>
        </w:tc>
      </w:tr>
      <w:tr w:rsidR="001D48C8" w14:paraId="4BFD8A3E" w14:textId="77777777" w:rsidTr="00113557">
        <w:trPr>
          <w:jc w:val="center"/>
        </w:trPr>
        <w:tc>
          <w:tcPr>
            <w:tcW w:w="1051" w:type="dxa"/>
          </w:tcPr>
          <w:p w14:paraId="558EA86C" w14:textId="77777777" w:rsidR="001D48C8" w:rsidRPr="001D48C8" w:rsidRDefault="001D48C8" w:rsidP="001D48C8">
            <w:r w:rsidRPr="001D48C8">
              <w:t>Norholt</w:t>
            </w:r>
          </w:p>
        </w:tc>
        <w:tc>
          <w:tcPr>
            <w:tcW w:w="2205" w:type="dxa"/>
          </w:tcPr>
          <w:p w14:paraId="5CE02348" w14:textId="4249652A" w:rsidR="001D48C8" w:rsidRPr="001D48C8" w:rsidRDefault="00395765" w:rsidP="001D48C8">
            <w:r>
              <w:t>Prince</w:t>
            </w:r>
            <w:r w:rsidR="00152F8A">
              <w:t xml:space="preserve"> Oswald</w:t>
            </w:r>
            <w:r>
              <w:t xml:space="preserve"> Greyhame</w:t>
            </w:r>
          </w:p>
        </w:tc>
        <w:tc>
          <w:tcPr>
            <w:tcW w:w="3768" w:type="dxa"/>
          </w:tcPr>
          <w:p w14:paraId="1DB65827" w14:textId="23E68205" w:rsidR="001D48C8" w:rsidRPr="001D48C8" w:rsidRDefault="00395765" w:rsidP="00127339">
            <w:r>
              <w:t>Isolated, independent, small popula</w:t>
            </w:r>
            <w:r w:rsidR="00127339">
              <w:t>tion. Norholt library is famous.</w:t>
            </w:r>
            <w:r w:rsidR="00C3633C">
              <w:t xml:space="preserve"> Norholt is a principality and not recognised as a kingdom.</w:t>
            </w:r>
          </w:p>
        </w:tc>
        <w:tc>
          <w:tcPr>
            <w:tcW w:w="2327" w:type="dxa"/>
          </w:tcPr>
          <w:p w14:paraId="77607F38" w14:textId="6D27E6D8" w:rsidR="001D48C8" w:rsidRPr="001D48C8" w:rsidRDefault="001A7E84" w:rsidP="001D48C8">
            <w:r>
              <w:t>Templars of Trask</w:t>
            </w:r>
          </w:p>
        </w:tc>
      </w:tr>
      <w:tr w:rsidR="001D48C8" w14:paraId="48C7819D" w14:textId="77777777" w:rsidTr="00113557">
        <w:trPr>
          <w:jc w:val="center"/>
        </w:trPr>
        <w:tc>
          <w:tcPr>
            <w:tcW w:w="1051" w:type="dxa"/>
          </w:tcPr>
          <w:p w14:paraId="58AD52F3" w14:textId="77777777" w:rsidR="001D48C8" w:rsidRPr="001D48C8" w:rsidRDefault="001D48C8" w:rsidP="001D48C8">
            <w:r w:rsidRPr="001D48C8">
              <w:t>Oxford</w:t>
            </w:r>
          </w:p>
        </w:tc>
        <w:tc>
          <w:tcPr>
            <w:tcW w:w="2205" w:type="dxa"/>
          </w:tcPr>
          <w:p w14:paraId="0C5419BC" w14:textId="7DE6632A" w:rsidR="001D48C8" w:rsidRPr="001D48C8" w:rsidRDefault="00201591" w:rsidP="00127339">
            <w:r>
              <w:t xml:space="preserve">Crown Council of Oxford </w:t>
            </w:r>
          </w:p>
        </w:tc>
        <w:tc>
          <w:tcPr>
            <w:tcW w:w="3768" w:type="dxa"/>
          </w:tcPr>
          <w:p w14:paraId="116BF287" w14:textId="30343960" w:rsidR="001D48C8" w:rsidRPr="001D48C8" w:rsidRDefault="00201591" w:rsidP="00127339">
            <w:r>
              <w:t xml:space="preserve">Cultured, civilized and a seat of learning. </w:t>
            </w:r>
            <w:r w:rsidR="00C3633C">
              <w:t>Earl Samantha Hawksmoor is the public face of the Crown Council.</w:t>
            </w:r>
          </w:p>
        </w:tc>
        <w:tc>
          <w:tcPr>
            <w:tcW w:w="2327" w:type="dxa"/>
          </w:tcPr>
          <w:p w14:paraId="7543E57A" w14:textId="608B4058" w:rsidR="001D48C8" w:rsidRPr="001D48C8" w:rsidRDefault="007C3257" w:rsidP="001D48C8">
            <w:r>
              <w:t>Keepers of the Grail</w:t>
            </w:r>
          </w:p>
        </w:tc>
      </w:tr>
      <w:tr w:rsidR="001D48C8" w14:paraId="6C1EEF52" w14:textId="77777777" w:rsidTr="00113557">
        <w:trPr>
          <w:jc w:val="center"/>
        </w:trPr>
        <w:tc>
          <w:tcPr>
            <w:tcW w:w="1051" w:type="dxa"/>
          </w:tcPr>
          <w:p w14:paraId="28C44D76" w14:textId="77777777" w:rsidR="001D48C8" w:rsidRPr="001D48C8" w:rsidRDefault="001D48C8" w:rsidP="001D48C8">
            <w:r w:rsidRPr="001D48C8">
              <w:lastRenderedPageBreak/>
              <w:t>Sussex</w:t>
            </w:r>
          </w:p>
        </w:tc>
        <w:tc>
          <w:tcPr>
            <w:tcW w:w="2205" w:type="dxa"/>
          </w:tcPr>
          <w:p w14:paraId="0DDC7127" w14:textId="77777777" w:rsidR="001D48C8" w:rsidRPr="001D48C8" w:rsidRDefault="00974729" w:rsidP="001D48C8">
            <w:r>
              <w:t>King Benegar</w:t>
            </w:r>
          </w:p>
        </w:tc>
        <w:tc>
          <w:tcPr>
            <w:tcW w:w="3768" w:type="dxa"/>
          </w:tcPr>
          <w:p w14:paraId="5CED8B01" w14:textId="717B10A0" w:rsidR="001D48C8" w:rsidRPr="001D48C8" w:rsidRDefault="00974729" w:rsidP="00C3633C">
            <w:r>
              <w:t xml:space="preserve">Prosperous, bountiful and resourceful. </w:t>
            </w:r>
            <w:r w:rsidR="00C3633C">
              <w:t>People from Sussex have a reputation for being dogmatic.</w:t>
            </w:r>
          </w:p>
        </w:tc>
        <w:tc>
          <w:tcPr>
            <w:tcW w:w="2327" w:type="dxa"/>
          </w:tcPr>
          <w:p w14:paraId="1FFA9B27" w14:textId="21AE0EC8" w:rsidR="001D48C8" w:rsidRPr="001D48C8" w:rsidRDefault="0007251A" w:rsidP="001D48C8">
            <w:r>
              <w:t xml:space="preserve">The </w:t>
            </w:r>
            <w:proofErr w:type="spellStart"/>
            <w:r>
              <w:t>Hospitallers</w:t>
            </w:r>
            <w:proofErr w:type="spellEnd"/>
            <w:r>
              <w:t xml:space="preserve"> of Damacest</w:t>
            </w:r>
          </w:p>
        </w:tc>
      </w:tr>
      <w:tr w:rsidR="001D48C8" w14:paraId="22C2B83C" w14:textId="77777777" w:rsidTr="00113557">
        <w:trPr>
          <w:jc w:val="center"/>
        </w:trPr>
        <w:tc>
          <w:tcPr>
            <w:tcW w:w="1051" w:type="dxa"/>
          </w:tcPr>
          <w:p w14:paraId="79D019EB" w14:textId="77777777" w:rsidR="001D48C8" w:rsidRPr="001D48C8" w:rsidRDefault="001D48C8" w:rsidP="001D48C8">
            <w:r w:rsidRPr="001D48C8">
              <w:t>Wessex</w:t>
            </w:r>
          </w:p>
        </w:tc>
        <w:tc>
          <w:tcPr>
            <w:tcW w:w="2205" w:type="dxa"/>
          </w:tcPr>
          <w:p w14:paraId="3F7F3366" w14:textId="77777777" w:rsidR="001D48C8" w:rsidRPr="001D48C8" w:rsidRDefault="00974729" w:rsidP="001D48C8">
            <w:r>
              <w:t>King Cornelius Mourning</w:t>
            </w:r>
          </w:p>
        </w:tc>
        <w:tc>
          <w:tcPr>
            <w:tcW w:w="3768" w:type="dxa"/>
          </w:tcPr>
          <w:p w14:paraId="0DE3A09B" w14:textId="5032B414" w:rsidR="001D48C8" w:rsidRPr="001D48C8" w:rsidRDefault="00974729" w:rsidP="00127339">
            <w:r>
              <w:t>Rich, powerful and popul</w:t>
            </w:r>
            <w:r w:rsidR="00651DCB">
              <w:t>ous. Sometimes seen as arrogant</w:t>
            </w:r>
            <w:r>
              <w:t xml:space="preserve"> but also religious.</w:t>
            </w:r>
          </w:p>
        </w:tc>
        <w:tc>
          <w:tcPr>
            <w:tcW w:w="2327" w:type="dxa"/>
          </w:tcPr>
          <w:p w14:paraId="709517E6" w14:textId="5930544C" w:rsidR="001D48C8" w:rsidRPr="001D48C8" w:rsidRDefault="001D48C8" w:rsidP="001D48C8"/>
        </w:tc>
      </w:tr>
    </w:tbl>
    <w:p w14:paraId="28B823A5" w14:textId="3E215A88" w:rsidR="00100F15" w:rsidRDefault="00100F15" w:rsidP="00100F15">
      <w:pPr>
        <w:pStyle w:val="Heading1"/>
      </w:pPr>
      <w:r>
        <w:t>Gods of Law</w:t>
      </w:r>
    </w:p>
    <w:p w14:paraId="70DDA724" w14:textId="01601DB7" w:rsidR="00100F15" w:rsidRDefault="00100F15" w:rsidP="00100F15">
      <w:r w:rsidRPr="007E0B2E">
        <w:rPr>
          <w:b/>
          <w:u w:val="single"/>
        </w:rPr>
        <w:t>Creed</w:t>
      </w:r>
      <w:r w:rsidRPr="007E0B2E">
        <w:rPr>
          <w:u w:val="single"/>
        </w:rPr>
        <w:t>:</w:t>
      </w:r>
      <w:r>
        <w:t xml:space="preserve"> God of war. </w:t>
      </w:r>
      <w:r w:rsidR="00651DCB">
        <w:t>Intelligent, honourable warfare</w:t>
      </w:r>
      <w:r>
        <w:t>. Creed watches over those who gives their lives to protect others.</w:t>
      </w:r>
    </w:p>
    <w:p w14:paraId="0FCEB785" w14:textId="67815CB0" w:rsidR="00100F15" w:rsidRDefault="00100F15" w:rsidP="00100F15">
      <w:r w:rsidRPr="007E0B2E">
        <w:rPr>
          <w:b/>
          <w:u w:val="single"/>
        </w:rPr>
        <w:t>Damacest:</w:t>
      </w:r>
      <w:r>
        <w:rPr>
          <w:b/>
        </w:rPr>
        <w:t xml:space="preserve"> </w:t>
      </w:r>
      <w:r w:rsidR="00651DCB">
        <w:t>God of magi</w:t>
      </w:r>
      <w:r>
        <w:t>cal, medicinal and alchemical healing</w:t>
      </w:r>
      <w:r w:rsidR="00651DCB">
        <w:t xml:space="preserve"> and health</w:t>
      </w:r>
      <w:r>
        <w:t>.</w:t>
      </w:r>
    </w:p>
    <w:p w14:paraId="5E349F54" w14:textId="2F2CD362" w:rsidR="00100F15" w:rsidRDefault="00100F15" w:rsidP="00100F15">
      <w:r w:rsidRPr="007E0B2E">
        <w:rPr>
          <w:b/>
          <w:u w:val="single"/>
        </w:rPr>
        <w:t>Draco:</w:t>
      </w:r>
      <w:r>
        <w:rPr>
          <w:b/>
        </w:rPr>
        <w:t xml:space="preserve"> </w:t>
      </w:r>
      <w:r w:rsidRPr="00100F15">
        <w:t>God of justice. Deeds must be weighed against their outcomes.</w:t>
      </w:r>
    </w:p>
    <w:p w14:paraId="65B61C35" w14:textId="158BFA27" w:rsidR="00100F15" w:rsidRDefault="00100F15" w:rsidP="00100F15">
      <w:r w:rsidRPr="007E0B2E">
        <w:rPr>
          <w:b/>
          <w:u w:val="single"/>
        </w:rPr>
        <w:t>Melaphine:</w:t>
      </w:r>
      <w:r>
        <w:rPr>
          <w:b/>
        </w:rPr>
        <w:t xml:space="preserve"> </w:t>
      </w:r>
      <w:r>
        <w:t>God of death. The end of all things, the remembrance. Death should not be feared nor aspired to.</w:t>
      </w:r>
    </w:p>
    <w:p w14:paraId="77DEBBA1" w14:textId="39D770D0" w:rsidR="00100F15" w:rsidRDefault="00100F15" w:rsidP="00100F15">
      <w:r w:rsidRPr="007E0B2E">
        <w:rPr>
          <w:b/>
          <w:u w:val="single"/>
        </w:rPr>
        <w:t>Sastrines:</w:t>
      </w:r>
      <w:r>
        <w:rPr>
          <w:b/>
        </w:rPr>
        <w:t xml:space="preserve"> </w:t>
      </w:r>
      <w:r w:rsidR="00651DCB">
        <w:t>God</w:t>
      </w:r>
      <w:r>
        <w:t xml:space="preserve"> of nature</w:t>
      </w:r>
      <w:r w:rsidR="00651DCB">
        <w:t xml:space="preserve"> and the harvest</w:t>
      </w:r>
      <w:r>
        <w:t xml:space="preserve">. Lakes, rivers, </w:t>
      </w:r>
      <w:r w:rsidR="00651DCB">
        <w:t>fields</w:t>
      </w:r>
      <w:r>
        <w:t xml:space="preserve">, animals, </w:t>
      </w:r>
      <w:r w:rsidR="00651DCB">
        <w:t>hills and farmland</w:t>
      </w:r>
      <w:r>
        <w:t>. Nature is varied and complex but not limitlessly wild.</w:t>
      </w:r>
    </w:p>
    <w:p w14:paraId="464266CD" w14:textId="607D6CAC" w:rsidR="00100F15" w:rsidRDefault="00100F15" w:rsidP="00100F15">
      <w:r w:rsidRPr="007E0B2E">
        <w:rPr>
          <w:b/>
          <w:u w:val="single"/>
        </w:rPr>
        <w:t>Solkar:</w:t>
      </w:r>
      <w:r>
        <w:rPr>
          <w:b/>
        </w:rPr>
        <w:t xml:space="preserve"> </w:t>
      </w:r>
      <w:r>
        <w:t>God of righteous vengeance. Proportionate punishment and measured response.</w:t>
      </w:r>
    </w:p>
    <w:p w14:paraId="561E38FF" w14:textId="04B33548" w:rsidR="00100F15" w:rsidRDefault="007E0B2E" w:rsidP="00100F15">
      <w:r w:rsidRPr="007E0B2E">
        <w:rPr>
          <w:b/>
          <w:u w:val="single"/>
        </w:rPr>
        <w:t>Trask:</w:t>
      </w:r>
      <w:r>
        <w:rPr>
          <w:b/>
        </w:rPr>
        <w:t xml:space="preserve"> </w:t>
      </w:r>
      <w:r w:rsidRPr="007E0B2E">
        <w:t>God of duty. A promise or oath is the most important bond a person can create.</w:t>
      </w:r>
    </w:p>
    <w:p w14:paraId="42656D3A" w14:textId="77777777" w:rsidR="007E0B2E" w:rsidRDefault="007E0B2E" w:rsidP="00100F15"/>
    <w:p w14:paraId="29E5391C" w14:textId="1C3582DF" w:rsidR="007E0B2E" w:rsidRDefault="007E0B2E" w:rsidP="00100F15">
      <w:pPr>
        <w:rPr>
          <w:i/>
        </w:rPr>
      </w:pPr>
      <w:r>
        <w:rPr>
          <w:i/>
        </w:rPr>
        <w:t>Other Gods</w:t>
      </w:r>
    </w:p>
    <w:p w14:paraId="59CCADD4" w14:textId="299E4548" w:rsidR="007E0B2E" w:rsidRDefault="007E0B2E" w:rsidP="00100F15">
      <w:r>
        <w:t xml:space="preserve">There are two other gods who are recognized as deities of Albion but not necessarily part of the pantheon. It is currently </w:t>
      </w:r>
      <w:r w:rsidR="00F07494">
        <w:t xml:space="preserve">legal to worship them openly, but it has been illegal in the past. The High </w:t>
      </w:r>
      <w:r w:rsidR="000D445C">
        <w:t>King has not yet commented on their worship.</w:t>
      </w:r>
    </w:p>
    <w:p w14:paraId="6A6FF0CE" w14:textId="63EF30DE" w:rsidR="007E0B2E" w:rsidRDefault="007E0B2E" w:rsidP="00100F15">
      <w:r>
        <w:rPr>
          <w:b/>
          <w:u w:val="single"/>
        </w:rPr>
        <w:t>Mithras:</w:t>
      </w:r>
      <w:r w:rsidRPr="007E0B2E">
        <w:rPr>
          <w:b/>
        </w:rPr>
        <w:t xml:space="preserve"> </w:t>
      </w:r>
      <w:r w:rsidRPr="007E0B2E">
        <w:t>God of neutrality.</w:t>
      </w:r>
      <w:r>
        <w:t xml:space="preserve"> Avoid confrontation or the taking of sides.</w:t>
      </w:r>
    </w:p>
    <w:p w14:paraId="6E11ABD3" w14:textId="69AF3D8F" w:rsidR="00100F15" w:rsidRPr="00100F15" w:rsidRDefault="007E0B2E" w:rsidP="00100F15">
      <w:r>
        <w:rPr>
          <w:b/>
          <w:u w:val="single"/>
        </w:rPr>
        <w:t xml:space="preserve">Ranalf: </w:t>
      </w:r>
      <w:r>
        <w:t>Lord of thieves and tricksters. A shadowy cult often associated with criminality but also elaborate jokes.</w:t>
      </w:r>
    </w:p>
    <w:p w14:paraId="65486B80" w14:textId="77777777" w:rsidR="006971D2" w:rsidRPr="00974729" w:rsidRDefault="006971D2" w:rsidP="00974729">
      <w:pPr>
        <w:pStyle w:val="Heading1"/>
      </w:pPr>
      <w:r w:rsidRPr="00974729">
        <w:t>Recent Events</w:t>
      </w:r>
    </w:p>
    <w:p w14:paraId="2650ECAA" w14:textId="77777777" w:rsidR="00A45CBF" w:rsidRDefault="00A45CBF">
      <w:pPr>
        <w:rPr>
          <w:b/>
        </w:rPr>
      </w:pPr>
      <w:r>
        <w:rPr>
          <w:b/>
        </w:rPr>
        <w:t>This is all information that could conceivably have got back to people in Albion, but as information channels are notoriously poor, it could just be conjecture or might not have got to your town/village at all. How much you know is entirely up to you.</w:t>
      </w:r>
    </w:p>
    <w:p w14:paraId="1B58D874" w14:textId="0F59D308" w:rsidR="000A0295" w:rsidRDefault="006F1758">
      <w:pPr>
        <w:rPr>
          <w:b/>
        </w:rPr>
      </w:pPr>
      <w:r>
        <w:rPr>
          <w:b/>
        </w:rPr>
        <w:t xml:space="preserve">Gethan </w:t>
      </w:r>
      <w:proofErr w:type="spellStart"/>
      <w:r>
        <w:rPr>
          <w:b/>
        </w:rPr>
        <w:t>Gaharis</w:t>
      </w:r>
      <w:proofErr w:type="spellEnd"/>
    </w:p>
    <w:p w14:paraId="6B78AB8B" w14:textId="69A01E5A" w:rsidR="006F1758" w:rsidRDefault="006F1758">
      <w:r>
        <w:t>Gethan has interrupted parliament and sent all sorts of horror to hurt the warhost and their loved ones at home. It’s clear he is a threat that needs to be dealt with soon.</w:t>
      </w:r>
      <w:r w:rsidR="000D445C">
        <w:t xml:space="preserve"> He’s been seeking a way of permanently ending the cycle of Albion.</w:t>
      </w:r>
    </w:p>
    <w:p w14:paraId="0F4055EF" w14:textId="7AE4A698" w:rsidR="00C014EF" w:rsidRDefault="006F1758">
      <w:pPr>
        <w:rPr>
          <w:b/>
        </w:rPr>
      </w:pPr>
      <w:r>
        <w:rPr>
          <w:b/>
        </w:rPr>
        <w:t xml:space="preserve">Renewal </w:t>
      </w:r>
      <w:r w:rsidR="000D445C">
        <w:rPr>
          <w:b/>
        </w:rPr>
        <w:t>on the border of Elvesham</w:t>
      </w:r>
    </w:p>
    <w:p w14:paraId="478F05D0" w14:textId="4BF0D13B" w:rsidR="006F1758" w:rsidRPr="006F1758" w:rsidRDefault="006F1758">
      <w:r w:rsidRPr="006F1758">
        <w:t xml:space="preserve">The warhost </w:t>
      </w:r>
      <w:r w:rsidR="000D445C">
        <w:t xml:space="preserve">summoned their allies to Oxford to defend Elvesham against the </w:t>
      </w:r>
      <w:proofErr w:type="spellStart"/>
      <w:r w:rsidR="000D445C">
        <w:t>Kindah</w:t>
      </w:r>
      <w:proofErr w:type="spellEnd"/>
      <w:r w:rsidR="000D445C">
        <w:t xml:space="preserve"> invaders sent by the forces of domination. They were </w:t>
      </w:r>
      <w:r w:rsidR="001B7F8A">
        <w:t>successful,</w:t>
      </w:r>
      <w:r w:rsidR="000D445C">
        <w:t xml:space="preserve"> and the allied factions capture a piece of the Orrery hidden in the beacon of Idyll. </w:t>
      </w:r>
    </w:p>
    <w:p w14:paraId="642C1F03" w14:textId="32CDEA46" w:rsidR="006F1758" w:rsidRDefault="006F1758">
      <w:pPr>
        <w:rPr>
          <w:b/>
        </w:rPr>
      </w:pPr>
      <w:r>
        <w:rPr>
          <w:b/>
        </w:rPr>
        <w:t>The God Eater</w:t>
      </w:r>
    </w:p>
    <w:p w14:paraId="52CD8E03" w14:textId="54416A57" w:rsidR="006F1758" w:rsidRDefault="006F1758">
      <w:r>
        <w:t xml:space="preserve">A terrible being who has, to date, hunted down and eaten a Norse god and a Fir </w:t>
      </w:r>
      <w:proofErr w:type="spellStart"/>
      <w:r>
        <w:t>Cruthen</w:t>
      </w:r>
      <w:proofErr w:type="spellEnd"/>
      <w:r>
        <w:t xml:space="preserve"> god. </w:t>
      </w:r>
      <w:r w:rsidR="000D445C">
        <w:t>Known to be the King of House Sable</w:t>
      </w:r>
    </w:p>
    <w:p w14:paraId="689A0649" w14:textId="03AF765F" w:rsidR="00C171D2" w:rsidRDefault="00051DAF">
      <w:pPr>
        <w:rPr>
          <w:b/>
        </w:rPr>
      </w:pPr>
      <w:r>
        <w:rPr>
          <w:b/>
        </w:rPr>
        <w:t>Pact</w:t>
      </w:r>
      <w:r w:rsidR="00C171D2">
        <w:rPr>
          <w:b/>
        </w:rPr>
        <w:t xml:space="preserve"> Mundi</w:t>
      </w:r>
    </w:p>
    <w:p w14:paraId="37CDCC5B" w14:textId="768D2D5C" w:rsidR="00C171D2" w:rsidRDefault="00C171D2">
      <w:pPr>
        <w:rPr>
          <w:b/>
        </w:rPr>
      </w:pPr>
      <w:r>
        <w:t>An ancient Fae rite enacted at the Renewal of Magic 1115</w:t>
      </w:r>
      <w:r w:rsidR="00467ACD">
        <w:t>: each nation was asked to pick a side</w:t>
      </w:r>
      <w:r>
        <w:t xml:space="preserve">. It binds all members (of which Albion is reluctantly one) to a course of actions chosen by a council twice per year. If anyone breaks the terms of the </w:t>
      </w:r>
      <w:proofErr w:type="spellStart"/>
      <w:r>
        <w:t>pax</w:t>
      </w:r>
      <w:proofErr w:type="spellEnd"/>
      <w:r>
        <w:t xml:space="preserve">, terrible retribution is said to follow. No-one has tested this yet, but it binds fae and non-fae alike. </w:t>
      </w:r>
    </w:p>
    <w:p w14:paraId="0993F41A" w14:textId="77777777" w:rsidR="00974729" w:rsidRDefault="00974729">
      <w:pPr>
        <w:rPr>
          <w:b/>
        </w:rPr>
      </w:pPr>
      <w:r>
        <w:rPr>
          <w:b/>
        </w:rPr>
        <w:t>War in Cornwall</w:t>
      </w:r>
    </w:p>
    <w:p w14:paraId="0C0841B8" w14:textId="0A4C204F" w:rsidR="00974729" w:rsidRDefault="000A0295">
      <w:r>
        <w:lastRenderedPageBreak/>
        <w:t>The former High King Artur was defeated at the battle of Renewal 1115, along with the evil elder druids who wanted to bring back the old gods.</w:t>
      </w:r>
    </w:p>
    <w:p w14:paraId="091EFACF" w14:textId="0B6D27F5" w:rsidR="00C014EF" w:rsidRPr="00C014EF" w:rsidRDefault="00C014EF">
      <w:pPr>
        <w:rPr>
          <w:b/>
        </w:rPr>
      </w:pPr>
      <w:r>
        <w:rPr>
          <w:b/>
        </w:rPr>
        <w:t>High King Idris and Excalibur</w:t>
      </w:r>
    </w:p>
    <w:p w14:paraId="06A4305C" w14:textId="2A282284" w:rsidR="00C014EF" w:rsidRDefault="00C014EF">
      <w:r>
        <w:t xml:space="preserve">The former High King abdicated power </w:t>
      </w:r>
      <w:r w:rsidR="006F1758">
        <w:t xml:space="preserve">in 1115 </w:t>
      </w:r>
      <w:r>
        <w:t>when he realized that the taint from Artur was corrupting both him and the land of Albion. He returned Excalibur to the stone</w:t>
      </w:r>
      <w:r w:rsidR="00113557">
        <w:t xml:space="preserve"> and has not been seen since. </w:t>
      </w:r>
    </w:p>
    <w:p w14:paraId="60C0F007" w14:textId="20A51A4C" w:rsidR="000D445C" w:rsidRPr="000D445C" w:rsidRDefault="000D445C">
      <w:pPr>
        <w:rPr>
          <w:b/>
        </w:rPr>
      </w:pPr>
      <w:r w:rsidRPr="000D445C">
        <w:rPr>
          <w:b/>
        </w:rPr>
        <w:t>Houses Swan and Heron</w:t>
      </w:r>
    </w:p>
    <w:p w14:paraId="78EE8BB4" w14:textId="3AE9B9AF" w:rsidR="000D445C" w:rsidRDefault="000D445C">
      <w:r>
        <w:t xml:space="preserve">The ancient fae house of Heron has been active in the </w:t>
      </w:r>
      <w:r w:rsidR="00B44C80">
        <w:t>background of Albion for as long as there has been an Albion. At the Pact Mundi, they chose the side of Domination, against the mortals in protest at what they felt Albion had become. Over time, members of the house have visited the warhost and some became so convinced that they were on the wrong side that when Domination murdered one of their members, four other broke away and swore themselves to the High Queen and created House Swan.</w:t>
      </w:r>
    </w:p>
    <w:p w14:paraId="5636FCAB" w14:textId="0E30332C" w:rsidR="000D445C" w:rsidRDefault="000D445C">
      <w:pPr>
        <w:rPr>
          <w:b/>
        </w:rPr>
      </w:pPr>
      <w:r w:rsidRPr="000D445C">
        <w:rPr>
          <w:b/>
        </w:rPr>
        <w:t xml:space="preserve">High Queen Gratziella </w:t>
      </w:r>
      <w:bookmarkStart w:id="0" w:name="_GoBack"/>
      <w:bookmarkEnd w:id="0"/>
    </w:p>
    <w:p w14:paraId="6A27D05C" w14:textId="16B078C4" w:rsidR="000D445C" w:rsidRPr="000D445C" w:rsidRDefault="000D445C">
      <w:r w:rsidRPr="000D445C">
        <w:t>Was forced</w:t>
      </w:r>
      <w:r>
        <w:t xml:space="preserve"> by Herne to choose between her loyalties – Albion or House Swan</w:t>
      </w:r>
      <w:r w:rsidR="00B44C80">
        <w:t>. Facing the destruction of those most recently and bravely sworn to her, she relinquished the sword and the throne. She remains the head of house Swan and one of Albion’s strongest allies.</w:t>
      </w:r>
    </w:p>
    <w:p w14:paraId="7DD9B3A5" w14:textId="23CDC7D0" w:rsidR="00106AB0" w:rsidRPr="00106AB0" w:rsidRDefault="00A45CBF">
      <w:pPr>
        <w:rPr>
          <w:b/>
        </w:rPr>
      </w:pPr>
      <w:r w:rsidRPr="00651DCB">
        <w:rPr>
          <w:b/>
        </w:rPr>
        <w:t>Morgaine</w:t>
      </w:r>
    </w:p>
    <w:p w14:paraId="22E46D26" w14:textId="68C63A3F" w:rsidR="006F1758" w:rsidRDefault="00106AB0">
      <w:r>
        <w:t>G</w:t>
      </w:r>
      <w:r w:rsidR="00A45CBF">
        <w:t>enerally helpful and a powerful ally of the warhost</w:t>
      </w:r>
      <w:r w:rsidR="00651DCB">
        <w:t>, though always capricious</w:t>
      </w:r>
      <w:r w:rsidR="00A45CBF">
        <w:t xml:space="preserve">. It looked like she died in Cornwall </w:t>
      </w:r>
      <w:r w:rsidR="00651DCB">
        <w:t>in</w:t>
      </w:r>
      <w:r w:rsidR="00C014EF">
        <w:t xml:space="preserve"> the spring of</w:t>
      </w:r>
      <w:r w:rsidR="00651DCB">
        <w:t xml:space="preserve"> 1115 but somehow, she returned to life</w:t>
      </w:r>
      <w:r w:rsidR="006F1758">
        <w:t xml:space="preserve"> and has returned to help the warhost in a changed form. She can be very hostile to those involved in the second death of her son.</w:t>
      </w:r>
    </w:p>
    <w:p w14:paraId="5EBAE694" w14:textId="77777777" w:rsidR="00106AB0" w:rsidRDefault="00A45CBF">
      <w:r w:rsidRPr="00651DCB">
        <w:rPr>
          <w:b/>
        </w:rPr>
        <w:t>The Merlin</w:t>
      </w:r>
    </w:p>
    <w:p w14:paraId="67553BEB" w14:textId="465D76F4" w:rsidR="00A45CBF" w:rsidRDefault="00106AB0">
      <w:r>
        <w:t xml:space="preserve">A very powerful mage </w:t>
      </w:r>
      <w:r w:rsidR="00A45CBF">
        <w:t>who</w:t>
      </w:r>
      <w:r w:rsidR="00B44C80">
        <w:t xml:space="preserve"> has</w:t>
      </w:r>
      <w:r w:rsidR="00A45CBF">
        <w:t xml:space="preserve"> appear</w:t>
      </w:r>
      <w:r w:rsidR="00B44C80">
        <w:t>ed</w:t>
      </w:r>
      <w:r w:rsidR="00A45CBF">
        <w:t xml:space="preserve"> in different </w:t>
      </w:r>
      <w:r w:rsidR="00B44C80">
        <w:t>bodies</w:t>
      </w:r>
      <w:r w:rsidR="002558EE">
        <w:t>. He has previously travelled with the warhost but now only appears when he feels like it or is desperately needed. He is capricious, quick to anger and u</w:t>
      </w:r>
      <w:r w:rsidR="00651DCB">
        <w:t>nusually emotional in his current form</w:t>
      </w:r>
      <w:r w:rsidR="002558EE">
        <w:t>.</w:t>
      </w:r>
      <w:r w:rsidR="000A0295">
        <w:t xml:space="preserve"> </w:t>
      </w:r>
      <w:r w:rsidR="00C3633C">
        <w:t>He can be a source of great support to the w</w:t>
      </w:r>
      <w:r w:rsidR="00051DAF">
        <w:t>arhost, but only on his terms.</w:t>
      </w:r>
      <w:r w:rsidR="000A0295">
        <w:t xml:space="preserve"> </w:t>
      </w:r>
    </w:p>
    <w:p w14:paraId="746232EE" w14:textId="77777777" w:rsidR="00106AB0" w:rsidRDefault="002558EE">
      <w:r w:rsidRPr="00651DCB">
        <w:rPr>
          <w:b/>
        </w:rPr>
        <w:t>The Court of Shadows</w:t>
      </w:r>
    </w:p>
    <w:p w14:paraId="4BE887C7" w14:textId="063CC3B1" w:rsidR="002558EE" w:rsidRPr="00A45CBF" w:rsidRDefault="002558EE">
      <w:r>
        <w:t xml:space="preserve">Powerful </w:t>
      </w:r>
      <w:r w:rsidR="00651DCB">
        <w:t xml:space="preserve">fae </w:t>
      </w:r>
      <w:r>
        <w:t xml:space="preserve">beings from </w:t>
      </w:r>
      <w:r w:rsidR="00106AB0">
        <w:t>inside</w:t>
      </w:r>
      <w:r>
        <w:t xml:space="preserve"> the mists of</w:t>
      </w:r>
      <w:r w:rsidR="00106AB0">
        <w:t xml:space="preserve"> the forest-realm of</w:t>
      </w:r>
      <w:r>
        <w:t xml:space="preserve"> Elvesham. </w:t>
      </w:r>
      <w:r w:rsidR="00106AB0">
        <w:t xml:space="preserve">Consists of two houses combined by Morgaine’s hand in 1113 but now sundered once more. House </w:t>
      </w:r>
      <w:r>
        <w:t xml:space="preserve">Crimson </w:t>
      </w:r>
      <w:r w:rsidR="006F1758">
        <w:t xml:space="preserve">captured and tortured High Queen Grace before she was named by The Lady of the Lake. </w:t>
      </w:r>
      <w:r w:rsidR="000A0295">
        <w:t>Gold has been all but wiped out.</w:t>
      </w:r>
    </w:p>
    <w:p w14:paraId="32ADBC3A" w14:textId="77777777" w:rsidR="00974729" w:rsidRDefault="00974729">
      <w:pPr>
        <w:rPr>
          <w:b/>
        </w:rPr>
      </w:pPr>
      <w:proofErr w:type="spellStart"/>
      <w:r>
        <w:rPr>
          <w:b/>
        </w:rPr>
        <w:t>Maldred</w:t>
      </w:r>
      <w:proofErr w:type="spellEnd"/>
    </w:p>
    <w:p w14:paraId="5ECFE53A" w14:textId="64A978C1" w:rsidR="000A0295" w:rsidRPr="000A0295" w:rsidRDefault="002558EE" w:rsidP="000A0295">
      <w:r>
        <w:t xml:space="preserve">Really evil undead horror. </w:t>
      </w:r>
      <w:r w:rsidR="00B44C80">
        <w:t>D</w:t>
      </w:r>
      <w:r w:rsidR="00106AB0">
        <w:t>estroyed Deira but was is in turn destroyed some years ago</w:t>
      </w:r>
      <w:r>
        <w:t>. Many Deirans still have scars from that time.</w:t>
      </w:r>
    </w:p>
    <w:p w14:paraId="777F9122" w14:textId="4B1B508D" w:rsidR="006971D2" w:rsidRDefault="000A0295" w:rsidP="00127339">
      <w:pPr>
        <w:pStyle w:val="Heading1"/>
      </w:pPr>
      <w:r>
        <w:t>Other Stuff Worth Knowing</w:t>
      </w:r>
    </w:p>
    <w:p w14:paraId="7C623267" w14:textId="5AC1674A" w:rsidR="00DC0B69" w:rsidRDefault="00DC0B69" w:rsidP="000A0295">
      <w:pPr>
        <w:rPr>
          <w:b/>
        </w:rPr>
      </w:pPr>
      <w:r>
        <w:rPr>
          <w:b/>
        </w:rPr>
        <w:t>The Round Table</w:t>
      </w:r>
    </w:p>
    <w:p w14:paraId="78EDED9C" w14:textId="6CB32B45" w:rsidR="00DC0B69" w:rsidRDefault="00DC0B69" w:rsidP="000A0295">
      <w:pPr>
        <w:rPr>
          <w:b/>
        </w:rPr>
      </w:pPr>
      <w:r>
        <w:t xml:space="preserve">If you want to find out what’s going on, go and sit at the round table for a bit. Everyone is </w:t>
      </w:r>
      <w:r w:rsidR="00B44C80">
        <w:t>welcome,</w:t>
      </w:r>
      <w:r>
        <w:t xml:space="preserve"> and all speak as equals. This is where the faction often </w:t>
      </w:r>
      <w:r w:rsidR="00B44C80">
        <w:t>tries</w:t>
      </w:r>
      <w:r>
        <w:t xml:space="preserve"> to figure out how to deal with whatever catastrophe is afoot. It’s also the best place to find the nice gin.</w:t>
      </w:r>
    </w:p>
    <w:p w14:paraId="70FFBDD4" w14:textId="54A6D0EC" w:rsidR="000A0295" w:rsidRDefault="000A0295" w:rsidP="000A0295">
      <w:pPr>
        <w:rPr>
          <w:b/>
        </w:rPr>
      </w:pPr>
      <w:r>
        <w:rPr>
          <w:b/>
        </w:rPr>
        <w:t>Poisons</w:t>
      </w:r>
    </w:p>
    <w:p w14:paraId="71EE0E48" w14:textId="274D055B" w:rsidR="000A0295" w:rsidRDefault="00B44C80" w:rsidP="000A0295">
      <w:r>
        <w:t xml:space="preserve">Traditionally banned in Albion, the laws were somewhat relaxed under Gratziella to her detriment as our allies took a dim view of what they perceived as double standards. Completely outlawed once more under High King Penhaligon despite his personal ambivalence. </w:t>
      </w:r>
    </w:p>
    <w:p w14:paraId="57BE718F" w14:textId="5A6A3790" w:rsidR="00C014EF" w:rsidRDefault="00C014EF" w:rsidP="000A0295">
      <w:pPr>
        <w:rPr>
          <w:b/>
        </w:rPr>
      </w:pPr>
      <w:r>
        <w:rPr>
          <w:b/>
        </w:rPr>
        <w:t>Necromancy</w:t>
      </w:r>
    </w:p>
    <w:p w14:paraId="401756D0" w14:textId="634EDA7C" w:rsidR="00C014EF" w:rsidRPr="00C014EF" w:rsidRDefault="00C014EF" w:rsidP="000A0295">
      <w:r>
        <w:t>Raising undead is totally frowned on by everyone. It’s non-negotiable. Banishers have been successful in the faction, but there is a lot of distrust of anyone who walks this path.</w:t>
      </w:r>
    </w:p>
    <w:p w14:paraId="102A6B39" w14:textId="716BD8D0" w:rsidR="000A0295" w:rsidRDefault="000A0295" w:rsidP="000A0295">
      <w:pPr>
        <w:rPr>
          <w:b/>
        </w:rPr>
      </w:pPr>
      <w:r>
        <w:rPr>
          <w:b/>
        </w:rPr>
        <w:t>Demonology</w:t>
      </w:r>
    </w:p>
    <w:p w14:paraId="466024AD" w14:textId="78AE94C4" w:rsidR="000A0295" w:rsidRDefault="00C014EF" w:rsidP="000A0295">
      <w:r>
        <w:lastRenderedPageBreak/>
        <w:t>Generally frowned on. Making deals with demons is a big no, but there is a grey area around using demonology to blow them up.</w:t>
      </w:r>
    </w:p>
    <w:p w14:paraId="6320B437" w14:textId="55838C6C" w:rsidR="00C014EF" w:rsidRDefault="00C014EF" w:rsidP="000A0295">
      <w:pPr>
        <w:rPr>
          <w:b/>
        </w:rPr>
      </w:pPr>
      <w:r>
        <w:rPr>
          <w:b/>
        </w:rPr>
        <w:t>Thaumaturgy</w:t>
      </w:r>
    </w:p>
    <w:p w14:paraId="68E1533A" w14:textId="10CF77EE" w:rsidR="00C171D2" w:rsidRPr="00C014EF" w:rsidRDefault="00C014EF" w:rsidP="000A0295">
      <w:r>
        <w:t xml:space="preserve">The most widely accepted conjunctional magic, although some still remember the Talen family, who were high level </w:t>
      </w:r>
      <w:proofErr w:type="spellStart"/>
      <w:r>
        <w:t>thaumaturgists</w:t>
      </w:r>
      <w:proofErr w:type="spellEnd"/>
      <w:r>
        <w:t>, and tried to destroy the warhost.</w:t>
      </w:r>
      <w:r w:rsidR="00E37A42">
        <w:t xml:space="preserve"> There are </w:t>
      </w:r>
      <w:proofErr w:type="gramStart"/>
      <w:r w:rsidR="00E37A42">
        <w:t>a number of</w:t>
      </w:r>
      <w:proofErr w:type="gramEnd"/>
      <w:r w:rsidR="00E37A42">
        <w:t xml:space="preserve"> highly experienced </w:t>
      </w:r>
      <w:proofErr w:type="spellStart"/>
      <w:r w:rsidR="00E37A42">
        <w:t>thaumaturgists</w:t>
      </w:r>
      <w:proofErr w:type="spellEnd"/>
      <w:r w:rsidR="00E37A42">
        <w:t xml:space="preserve"> within the faction, so if you are thinking of playing a conjunctional magician but want a bit more support, this is the sensible choice.</w:t>
      </w:r>
    </w:p>
    <w:p w14:paraId="1E226CA6" w14:textId="6DBE3168" w:rsidR="000A0295" w:rsidRPr="000A0295" w:rsidRDefault="000A0295" w:rsidP="000A0295">
      <w:pPr>
        <w:pStyle w:val="Heading1"/>
      </w:pPr>
      <w:r>
        <w:t>The Lions</w:t>
      </w:r>
      <w:r w:rsidR="00467ACD">
        <w:t>’</w:t>
      </w:r>
      <w:r>
        <w:t xml:space="preserve"> Prayer</w:t>
      </w:r>
    </w:p>
    <w:p w14:paraId="27AE8B13" w14:textId="605E8EBF" w:rsidR="00127339" w:rsidRDefault="00127339" w:rsidP="00127339">
      <w:r>
        <w:t>Worth learning as this is chanted vigorously and at volume on many occasions</w:t>
      </w:r>
      <w:r w:rsidR="00106AB0">
        <w:t xml:space="preserve"> in the warhost</w:t>
      </w:r>
      <w:r>
        <w:t>!</w:t>
      </w:r>
    </w:p>
    <w:p w14:paraId="171A4050" w14:textId="0D07A7AF" w:rsidR="00127339" w:rsidRPr="00106AB0" w:rsidRDefault="00127339" w:rsidP="00127339">
      <w:pPr>
        <w:rPr>
          <w:i/>
        </w:rPr>
      </w:pPr>
      <w:r w:rsidRPr="00106AB0">
        <w:rPr>
          <w:i/>
          <w:iCs/>
        </w:rPr>
        <w:t>To this duty are all Lions beholden:</w:t>
      </w:r>
      <w:r w:rsidRPr="00106AB0">
        <w:rPr>
          <w:i/>
          <w:iCs/>
        </w:rPr>
        <w:br/>
        <w:t>Only the weak lie, cheat and steal.</w:t>
      </w:r>
      <w:r w:rsidRPr="00106AB0">
        <w:rPr>
          <w:i/>
          <w:iCs/>
        </w:rPr>
        <w:br/>
        <w:t>We are not weak.</w:t>
      </w:r>
      <w:r w:rsidRPr="00106AB0">
        <w:rPr>
          <w:i/>
          <w:iCs/>
        </w:rPr>
        <w:br/>
        <w:t>Only the craven would not aid a child or helpless creature.</w:t>
      </w:r>
      <w:r w:rsidRPr="00106AB0">
        <w:rPr>
          <w:i/>
          <w:iCs/>
        </w:rPr>
        <w:br/>
        <w:t>We are not craven.</w:t>
      </w:r>
      <w:r w:rsidRPr="00106AB0">
        <w:rPr>
          <w:i/>
          <w:iCs/>
        </w:rPr>
        <w:br/>
        <w:t>Only the avaricious seek to gain through evil deeds.</w:t>
      </w:r>
      <w:r w:rsidRPr="00106AB0">
        <w:rPr>
          <w:i/>
          <w:iCs/>
        </w:rPr>
        <w:br/>
        <w:t>Our wealth is found elsewhere.</w:t>
      </w:r>
      <w:r w:rsidRPr="00106AB0">
        <w:rPr>
          <w:i/>
          <w:iCs/>
        </w:rPr>
        <w:br/>
        <w:t>In this, and in the service of Albion</w:t>
      </w:r>
      <w:r w:rsidRPr="00106AB0">
        <w:rPr>
          <w:i/>
          <w:iCs/>
        </w:rPr>
        <w:br/>
        <w:t>To stand against evil wherever it is found.</w:t>
      </w:r>
      <w:r w:rsidRPr="00106AB0">
        <w:rPr>
          <w:i/>
          <w:iCs/>
        </w:rPr>
        <w:br/>
        <w:t>We are the Lions</w:t>
      </w:r>
      <w:r w:rsidRPr="00106AB0">
        <w:rPr>
          <w:i/>
          <w:iCs/>
        </w:rPr>
        <w:br/>
        <w:t>And we shall not Falter!</w:t>
      </w:r>
    </w:p>
    <w:sectPr w:rsidR="00127339" w:rsidRPr="00106AB0" w:rsidSect="00113557">
      <w:pgSz w:w="12240" w:h="15840"/>
      <w:pgMar w:top="720" w:right="720" w:bottom="720" w:left="72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TXinwei">
    <w:altName w:val="SimSun"/>
    <w:charset w:val="86"/>
    <w:family w:val="auto"/>
    <w:pitch w:val="variable"/>
    <w:sig w:usb0="00000001" w:usb1="080F0000" w:usb2="00000010" w:usb3="00000000" w:csb0="00040000" w:csb1="00000000"/>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EF1FB7"/>
    <w:multiLevelType w:val="hybridMultilevel"/>
    <w:tmpl w:val="B19896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D9243DD"/>
    <w:multiLevelType w:val="hybridMultilevel"/>
    <w:tmpl w:val="7BA4BB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1D2"/>
    <w:rsid w:val="00051DAF"/>
    <w:rsid w:val="0007251A"/>
    <w:rsid w:val="000A0295"/>
    <w:rsid w:val="000D445C"/>
    <w:rsid w:val="00100F15"/>
    <w:rsid w:val="00106AB0"/>
    <w:rsid w:val="00113557"/>
    <w:rsid w:val="00127339"/>
    <w:rsid w:val="00152F8A"/>
    <w:rsid w:val="001A133F"/>
    <w:rsid w:val="001A7E84"/>
    <w:rsid w:val="001B7F8A"/>
    <w:rsid w:val="001D48C8"/>
    <w:rsid w:val="00201591"/>
    <w:rsid w:val="002128EA"/>
    <w:rsid w:val="002558EE"/>
    <w:rsid w:val="002A0454"/>
    <w:rsid w:val="00395765"/>
    <w:rsid w:val="00440456"/>
    <w:rsid w:val="00467ACD"/>
    <w:rsid w:val="00651DCB"/>
    <w:rsid w:val="006971D2"/>
    <w:rsid w:val="006F1758"/>
    <w:rsid w:val="00763E73"/>
    <w:rsid w:val="007C3257"/>
    <w:rsid w:val="007E0B2E"/>
    <w:rsid w:val="008C309D"/>
    <w:rsid w:val="00974729"/>
    <w:rsid w:val="00A25C82"/>
    <w:rsid w:val="00A45CBF"/>
    <w:rsid w:val="00A5070F"/>
    <w:rsid w:val="00A63675"/>
    <w:rsid w:val="00AA0620"/>
    <w:rsid w:val="00AF2531"/>
    <w:rsid w:val="00B44C80"/>
    <w:rsid w:val="00BE23F3"/>
    <w:rsid w:val="00C014EF"/>
    <w:rsid w:val="00C171D2"/>
    <w:rsid w:val="00C3633C"/>
    <w:rsid w:val="00D5486D"/>
    <w:rsid w:val="00D603D4"/>
    <w:rsid w:val="00DA04A5"/>
    <w:rsid w:val="00DC0B69"/>
    <w:rsid w:val="00E01DF1"/>
    <w:rsid w:val="00E37A42"/>
    <w:rsid w:val="00F07494"/>
    <w:rsid w:val="00F60F19"/>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2D1926"/>
  <w15:docId w15:val="{175554FE-8532-4564-AAA6-F21DDCF5B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F60F19"/>
    <w:pPr>
      <w:keepNext/>
      <w:keepLines/>
      <w:pBdr>
        <w:bottom w:val="single" w:sz="4" w:space="1" w:color="4F81BD" w:themeColor="accent1"/>
      </w:pBdr>
      <w:spacing w:before="400" w:after="40" w:line="240" w:lineRule="auto"/>
      <w:outlineLvl w:val="0"/>
    </w:pPr>
    <w:rPr>
      <w:rFonts w:asciiTheme="majorHAnsi" w:eastAsiaTheme="majorEastAsia" w:hAnsiTheme="majorHAnsi" w:cstheme="majorBidi"/>
      <w:color w:val="4BACC6" w:themeColor="accent5"/>
      <w:sz w:val="32"/>
      <w:szCs w:val="32"/>
    </w:rPr>
  </w:style>
  <w:style w:type="paragraph" w:styleId="Heading2">
    <w:name w:val="heading 2"/>
    <w:basedOn w:val="Normal"/>
    <w:next w:val="Normal"/>
    <w:link w:val="Heading2Char"/>
    <w:uiPriority w:val="9"/>
    <w:unhideWhenUsed/>
    <w:qFormat/>
    <w:rsid w:val="00F60F19"/>
    <w:pPr>
      <w:keepNext/>
      <w:keepLines/>
      <w:spacing w:before="160" w:after="0" w:line="240" w:lineRule="auto"/>
      <w:outlineLvl w:val="1"/>
    </w:pPr>
    <w:rPr>
      <w:rFonts w:asciiTheme="majorHAnsi" w:eastAsiaTheme="majorEastAsia" w:hAnsiTheme="majorHAnsi" w:cstheme="majorBidi"/>
      <w:color w:val="C00000"/>
      <w:sz w:val="28"/>
      <w:szCs w:val="28"/>
    </w:rPr>
  </w:style>
  <w:style w:type="paragraph" w:styleId="Heading3">
    <w:name w:val="heading 3"/>
    <w:basedOn w:val="Normal"/>
    <w:next w:val="Normal"/>
    <w:link w:val="Heading3Char"/>
    <w:uiPriority w:val="9"/>
    <w:semiHidden/>
    <w:unhideWhenUsed/>
    <w:qFormat/>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0F19"/>
    <w:pPr>
      <w:spacing w:after="0" w:line="240" w:lineRule="auto"/>
      <w:contextualSpacing/>
    </w:pPr>
    <w:rPr>
      <w:rFonts w:asciiTheme="majorHAnsi" w:eastAsiaTheme="majorEastAsia" w:hAnsiTheme="majorHAnsi" w:cstheme="majorBidi"/>
      <w:color w:val="4BACC6" w:themeColor="accent5"/>
      <w:spacing w:val="-7"/>
      <w:sz w:val="64"/>
      <w:szCs w:val="64"/>
    </w:rPr>
  </w:style>
  <w:style w:type="character" w:customStyle="1" w:styleId="TitleChar">
    <w:name w:val="Title Char"/>
    <w:basedOn w:val="DefaultParagraphFont"/>
    <w:link w:val="Title"/>
    <w:uiPriority w:val="10"/>
    <w:rsid w:val="00F60F19"/>
    <w:rPr>
      <w:rFonts w:asciiTheme="majorHAnsi" w:eastAsiaTheme="majorEastAsia" w:hAnsiTheme="majorHAnsi" w:cstheme="majorBidi"/>
      <w:color w:val="4BACC6" w:themeColor="accent5"/>
      <w:spacing w:val="-7"/>
      <w:sz w:val="64"/>
      <w:szCs w:val="64"/>
    </w:rPr>
  </w:style>
  <w:style w:type="paragraph" w:styleId="Subtitle">
    <w:name w:val="Subtitle"/>
    <w:basedOn w:val="Normal"/>
    <w:next w:val="Normal"/>
    <w:link w:val="SubtitleChar"/>
    <w:uiPriority w:val="11"/>
    <w:qFormat/>
    <w:pPr>
      <w:numPr>
        <w:ilvl w:val="1"/>
      </w:numPr>
      <w:spacing w:after="240" w:line="240" w:lineRule="auto"/>
    </w:pPr>
    <w:rPr>
      <w:rFonts w:asciiTheme="majorHAnsi" w:eastAsiaTheme="majorEastAsia" w:hAnsiTheme="majorHAnsi" w:cstheme="majorBidi"/>
      <w:color w:val="404040" w:themeColor="text1" w:themeTint="BF"/>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404040" w:themeColor="text1" w:themeTint="BF"/>
      <w:sz w:val="28"/>
      <w:szCs w:val="28"/>
    </w:rPr>
  </w:style>
  <w:style w:type="character" w:customStyle="1" w:styleId="Heading1Char">
    <w:name w:val="Heading 1 Char"/>
    <w:basedOn w:val="DefaultParagraphFont"/>
    <w:link w:val="Heading1"/>
    <w:uiPriority w:val="9"/>
    <w:rsid w:val="00F60F19"/>
    <w:rPr>
      <w:rFonts w:asciiTheme="majorHAnsi" w:eastAsiaTheme="majorEastAsia" w:hAnsiTheme="majorHAnsi" w:cstheme="majorBidi"/>
      <w:color w:val="4BACC6" w:themeColor="accent5"/>
      <w:sz w:val="32"/>
      <w:szCs w:val="32"/>
    </w:rPr>
  </w:style>
  <w:style w:type="character" w:customStyle="1" w:styleId="Heading2Char">
    <w:name w:val="Heading 2 Char"/>
    <w:basedOn w:val="DefaultParagraphFont"/>
    <w:link w:val="Heading2"/>
    <w:uiPriority w:val="9"/>
    <w:rsid w:val="00F60F19"/>
    <w:rPr>
      <w:rFonts w:asciiTheme="majorHAnsi" w:eastAsiaTheme="majorEastAsia" w:hAnsiTheme="majorHAnsi" w:cstheme="majorBidi"/>
      <w:color w:val="C00000"/>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mallCaps/>
      <w:color w:val="595959" w:themeColor="text1" w:themeTint="A6"/>
    </w:rPr>
  </w:style>
  <w:style w:type="character" w:styleId="SubtleEmphasis">
    <w:name w:val="Subtle Emphasis"/>
    <w:basedOn w:val="DefaultParagraphFont"/>
    <w:uiPriority w:val="19"/>
    <w:qFormat/>
    <w:rPr>
      <w:i/>
      <w:iCs/>
      <w:color w:val="595959" w:themeColor="text1" w:themeTint="A6"/>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40" w:after="240" w:line="252" w:lineRule="auto"/>
      <w:ind w:left="864" w:right="864"/>
      <w:jc w:val="center"/>
    </w:pPr>
    <w:rPr>
      <w:i/>
      <w:iCs/>
    </w:rPr>
  </w:style>
  <w:style w:type="character" w:customStyle="1" w:styleId="QuoteChar">
    <w:name w:val="Quote Char"/>
    <w:basedOn w:val="DefaultParagraphFont"/>
    <w:link w:val="Quote"/>
    <w:uiPriority w:val="29"/>
    <w:rPr>
      <w:i/>
      <w:iCs/>
    </w:rPr>
  </w:style>
  <w:style w:type="paragraph" w:styleId="IntenseQuote">
    <w:name w:val="Intense Quote"/>
    <w:basedOn w:val="Normal"/>
    <w:next w:val="Normal"/>
    <w:link w:val="IntenseQuoteChar"/>
    <w:uiPriority w:val="30"/>
    <w:qFormat/>
    <w:pPr>
      <w:spacing w:before="100" w:beforeAutospacing="1" w:after="240"/>
      <w:ind w:left="864" w:right="864"/>
      <w:jc w:val="center"/>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olor w:val="4F81BD" w:themeColor="accent1"/>
      <w:sz w:val="28"/>
      <w:szCs w:val="28"/>
    </w:rPr>
  </w:style>
  <w:style w:type="character" w:styleId="SubtleReference">
    <w:name w:val="Subtle Reference"/>
    <w:basedOn w:val="DefaultParagraphFont"/>
    <w:uiPriority w:val="31"/>
    <w:qFormat/>
    <w:rPr>
      <w:smallCaps/>
      <w:color w:val="404040" w:themeColor="text1" w:themeTint="BF"/>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bCs/>
      <w:smallCaps/>
    </w:rPr>
  </w:style>
  <w:style w:type="paragraph" w:styleId="Caption">
    <w:name w:val="caption"/>
    <w:basedOn w:val="Normal"/>
    <w:next w:val="Normal"/>
    <w:uiPriority w:val="35"/>
    <w:semiHidden/>
    <w:unhideWhenUsed/>
    <w:qFormat/>
    <w:pPr>
      <w:spacing w:line="240" w:lineRule="auto"/>
    </w:pPr>
    <w:rPr>
      <w:b/>
      <w:bCs/>
      <w:color w:val="404040" w:themeColor="text1" w:themeTint="BF"/>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1D48C8"/>
    <w:rPr>
      <w:color w:val="0000FF" w:themeColor="hyperlink"/>
      <w:u w:val="single"/>
    </w:rPr>
  </w:style>
  <w:style w:type="table" w:styleId="TableGrid">
    <w:name w:val="Table Grid"/>
    <w:basedOn w:val="TableNormal"/>
    <w:uiPriority w:val="39"/>
    <w:rsid w:val="001D48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142760">
      <w:bodyDiv w:val="1"/>
      <w:marLeft w:val="0"/>
      <w:marRight w:val="0"/>
      <w:marTop w:val="0"/>
      <w:marBottom w:val="0"/>
      <w:divBdr>
        <w:top w:val="none" w:sz="0" w:space="0" w:color="auto"/>
        <w:left w:val="none" w:sz="0" w:space="0" w:color="auto"/>
        <w:bottom w:val="none" w:sz="0" w:space="0" w:color="auto"/>
        <w:right w:val="none" w:sz="0" w:space="0" w:color="auto"/>
      </w:divBdr>
    </w:div>
    <w:div w:id="915163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cplions@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cplions.co.uk"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AppData\Roaming\Microsoft\Templates\Facet%20design%20(blank).dotx" TargetMode="External"/></Relationships>
</file>

<file path=word/theme/theme1.xml><?xml version="1.0" encoding="utf-8"?>
<a:theme xmlns:a="http://schemas.openxmlformats.org/drawingml/2006/main" name="Facet">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Facet">
      <a:majorFont>
        <a:latin typeface="Trebuchet MS"/>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3A06CB4F-E30C-4771-94AE-F7169303B6D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Facet design (blank)</Template>
  <TotalTime>1973</TotalTime>
  <Pages>1</Pages>
  <Words>1447</Words>
  <Characters>8253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charli cantopher</dc:creator>
  <cp:keywords/>
  <cp:lastModifiedBy>Matthew Bradford</cp:lastModifiedBy>
  <cp:revision>5</cp:revision>
  <dcterms:created xsi:type="dcterms:W3CDTF">2018-01-19T08:19:00Z</dcterms:created>
  <dcterms:modified xsi:type="dcterms:W3CDTF">2018-01-20T17:14:00Z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TC034577059991</vt:lpwstr>
  </property>
</Properties>
</file>